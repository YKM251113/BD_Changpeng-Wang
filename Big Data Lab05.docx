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2EAFF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"/>
        </w:rPr>
        <w:t xml:space="preserve">Big Data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Lab04</w:t>
      </w:r>
    </w:p>
    <w:p w14:paraId="49E126E3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Group members: Liang Haoxuan, Liu Sihan, Wang Changpeng</w:t>
      </w:r>
    </w:p>
    <w:p w14:paraId="0438CAD3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mc:AlternateContent>
          <mc:Choice Requires="wps">
            <w:drawing>
              <wp:inline distT="0" distB="0" distL="114300" distR="114300">
                <wp:extent cx="5274310" cy="0"/>
                <wp:effectExtent l="0" t="4445" r="6350" b="6985"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15.3pt;" filled="f" stroked="t" coordsize="21600,21600" o:gfxdata="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u5UhjQAAAAAgEAAA8AAAAAAAAAAQAgAAAAIgAAAGRycy9kb3ducmV2LnhtbFBLAQIUABQAAAAI&#10;AIdO4kA2ACW+9QEAAOQDAAAOAAAAAAAAAAEAIAAAAB8BAABkcnMvZTJvRG9jLnhtbFBLBQYAAAAA&#10;BgAGAFkBAACGBQAAAAA=&#10;">
                <v:fill on="f" focussize="0,0"/>
                <v:stroke weight="0.5pt" color="#000000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5E357D70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Basic Tasks</w:t>
      </w:r>
    </w:p>
    <w:p w14:paraId="49932B7A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Arial" w:cs="Times New Roman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1/ MongoDB links documents together in a collection relationship, and there some key ways MongoDB handles relationships: </w:t>
      </w:r>
      <w:r>
        <w:rPr>
          <w:rStyle w:val="14"/>
          <w:rFonts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woUserID w:val="1"/>
        </w:rPr>
        <w:t>Embedded Documents</w:t>
      </w:r>
      <w:r>
        <w:rPr>
          <w:rStyle w:val="14"/>
          <w:rFonts w:hint="eastAsia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eastAsia="zh"/>
          <w:woUserID w:val="1"/>
        </w:rPr>
        <w:t xml:space="preserve"> &amp; </w:t>
      </w:r>
      <w:r>
        <w:rPr>
          <w:rStyle w:val="14"/>
          <w:rFonts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woUserID w:val="1"/>
        </w:rPr>
        <w:t>References</w:t>
      </w:r>
    </w:p>
    <w:p w14:paraId="71AC2415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2/ In MongoDB, the database is a collection, like a table in Relational Database. And the Data is stored as a json, so it doesn't need to create a excat table before insert the data. In this example, the db.customs. insertOne method is used to insert a document into the customers collection, which contains custId, contact, and loan.</w:t>
      </w:r>
    </w:p>
    <w:p w14:paraId="3A7246CB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3/ In MongoDB, documents with different fields can be inserted into a collection at any time, making the database design very flexible and able to easily adapt to changes in applications.</w:t>
      </w:r>
    </w:p>
    <w:p w14:paraId="611FC3A3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drawing>
          <wp:inline distT="0" distB="0" distL="114300" distR="114300">
            <wp:extent cx="5262880" cy="3154680"/>
            <wp:effectExtent l="0" t="0" r="139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drawing>
          <wp:inline distT="0" distB="0" distL="114300" distR="114300">
            <wp:extent cx="5262880" cy="3154680"/>
            <wp:effectExtent l="0" t="0" r="139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7AED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"/>
        </w:rPr>
        <mc:AlternateContent>
          <mc:Choice Requires="wps">
            <w:drawing>
              <wp:inline distT="0" distB="0" distL="114300" distR="114300">
                <wp:extent cx="5274310" cy="0"/>
                <wp:effectExtent l="0" t="4445" r="6350" b="6985"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15.3pt;" filled="f" stroked="t" coordsize="21600,21600" o:gfxdata="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7lSGNAAAAACAQAADwAAAAAAAAABACAAAAAiAAAAZHJzL2Rvd25yZXYueG1sUEsBAhQAFAAAAAgA&#10;h07iQAAXaWf0AQAA5AMAAA4AAAAAAAAAAQAgAAAAHwEAAGRycy9lMm9Eb2MueG1sUEsFBgAAAAAG&#10;AAYAWQEAAIUFAAAAAA==&#10;">
                <v:fill on="f" focussize="0,0"/>
                <v:stroke weight="0.5pt" color="#000000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6C0F0B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Medium Tasks</w:t>
      </w:r>
    </w:p>
    <w:p w14:paraId="103BF06F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4/  a/</w:t>
      </w:r>
    </w:p>
    <w:p w14:paraId="348ED044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db.employee.insertMany([</w:t>
      </w:r>
    </w:p>
    <w:p w14:paraId="775B108A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ab/>
        <w:t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ab/>
        <w:t>{empNo:'E55',lastName:'Carmen',firstName:'Silva',hours:450,gender:'F'},</w:t>
      </w:r>
    </w:p>
    <w:p w14:paraId="58FDABDA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ab/>
        <w:t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ab/>
        <w:t>{empNo:'E44',lastName:'Ryad',firstName:'Patel',hours:380,gender:'M'},</w:t>
      </w:r>
    </w:p>
    <w:p w14:paraId="15D54893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ab/>
        <w:t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ab/>
        <w:t>{empNo:'E66',lastName:'Susan',firstName:'Joyner',hours:350,gender:'F'},</w:t>
      </w:r>
    </w:p>
    <w:p w14:paraId="40F26AA2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ab/>
        <w:t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ab/>
        <w:t>{empNo:'E77',lastName:'Waiman',firstName:'Zhu',hours:400,gender:'M'}</w:t>
      </w:r>
    </w:p>
    <w:p w14:paraId="1C43A006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]</w:t>
      </w:r>
    </w:p>
    <w:p w14:paraId="196A4A16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)</w:t>
      </w:r>
    </w:p>
    <w:p w14:paraId="16BB7332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drawing>
          <wp:inline distT="0" distB="0" distL="114300" distR="114300">
            <wp:extent cx="5262880" cy="3154680"/>
            <wp:effectExtent l="0" t="0" r="139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5EC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b/</w:t>
      </w:r>
      <w:bookmarkStart w:id="0" w:name="_GoBack"/>
      <w:bookmarkEnd w:id="0"/>
    </w:p>
    <w:p w14:paraId="53E3E1EF"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"/>
        </w:rPr>
        <mc:AlternateContent>
          <mc:Choice Requires="wps">
            <w:drawing>
              <wp:inline distT="0" distB="0" distL="114300" distR="114300">
                <wp:extent cx="5274310" cy="0"/>
                <wp:effectExtent l="0" t="4445" r="6350" b="6985"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15.3pt;" filled="f" stroked="t" coordsize="21600,21600" o:gfxdata="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7lSGNAAAAACAQAADwAAAAAAAAABACAAAAAiAAAAZHJzL2Rvd25yZXYueG1sUEsBAhQAFAAAAAgA&#10;h07iQAW9iQn0AQAA5AMAAA4AAAAAAAAAAQAgAAAAHwEAAGRycy9lMm9Eb2MueG1sUEsFBgAAAAAG&#10;AAYAWQEAAIUFAAAAAA==&#10;">
                <v:fill on="f" focussize="0,0"/>
                <v:stroke weight="0.5pt" color="#000000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Advanced Tasks</w:t>
      </w:r>
    </w:p>
    <w:p w14:paraId="4078AB8E"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MDU5ZmNiYmMwZjY1ZmY2MjVmMTcyZjMxNjZjMzAifQ=="/>
  </w:docVars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F6D142A"/>
    <w:rsid w:val="43446334"/>
    <w:rsid w:val="44A84E71"/>
    <w:rsid w:val="477DCE1E"/>
    <w:rsid w:val="573E1E21"/>
    <w:rsid w:val="5B487E91"/>
    <w:rsid w:val="5CAA2C8D"/>
    <w:rsid w:val="5CF9550F"/>
    <w:rsid w:val="5EFEBDE8"/>
    <w:rsid w:val="65FEA063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37FC525"/>
    <w:rsid w:val="767CBA0D"/>
    <w:rsid w:val="773FCB7D"/>
    <w:rsid w:val="77FB982C"/>
    <w:rsid w:val="7C5F4108"/>
    <w:rsid w:val="7CE456EA"/>
    <w:rsid w:val="7D6F93B0"/>
    <w:rsid w:val="7D7FFD6D"/>
    <w:rsid w:val="7F79C282"/>
    <w:rsid w:val="7F7B6CAE"/>
    <w:rsid w:val="7FBF6DD0"/>
    <w:rsid w:val="7FCD17FE"/>
    <w:rsid w:val="7FD7E9A0"/>
    <w:rsid w:val="7FE9FBB2"/>
    <w:rsid w:val="7FF59199"/>
    <w:rsid w:val="8FFFA67E"/>
    <w:rsid w:val="956F2095"/>
    <w:rsid w:val="A97F623E"/>
    <w:rsid w:val="ABDEAEE5"/>
    <w:rsid w:val="AFBF8780"/>
    <w:rsid w:val="B9B9F23C"/>
    <w:rsid w:val="B9E37428"/>
    <w:rsid w:val="BEEFCB4B"/>
    <w:rsid w:val="BFE6F841"/>
    <w:rsid w:val="CAEF4D31"/>
    <w:rsid w:val="D5DE8897"/>
    <w:rsid w:val="DFFE6F93"/>
    <w:rsid w:val="E17707C8"/>
    <w:rsid w:val="E7FE3684"/>
    <w:rsid w:val="EFFF70E4"/>
    <w:rsid w:val="F1FF20CD"/>
    <w:rsid w:val="F7EEC240"/>
    <w:rsid w:val="F7FF2FFD"/>
    <w:rsid w:val="FBF75102"/>
    <w:rsid w:val="FDDC5620"/>
    <w:rsid w:val="FDEA700A"/>
    <w:rsid w:val="FDFF08BE"/>
    <w:rsid w:val="FFBFCE42"/>
    <w:rsid w:val="FFFE8A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tmp/webword_569578074/D:\home\xiaomi\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WWO_wpscloud_20240924172434-ba01a16e6a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2018-05-29T01:24:00Z</dcterms:created>
  <dc:creator>xiaomi</dc:creator>
  <cp:lastModifiedBy>王昌鹏</cp:lastModifiedBy>
  <dcterms:modified xsi:type="dcterms:W3CDTF">2024-10-09T11:38:10Z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2052-12.9.0.18580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CC781BD25E8E0648A2FA0567E4396C3A_43</vt:lpwstr>
  </property>
</Properties>
</file>